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B44938" w:rsidRDefault="00B44938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B44938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071B65781AB94D16A7E48BAAF0B855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44938" w:rsidRDefault="00CC1FE9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Progetto Sito Web Basi di Dati</w:t>
                    </w:r>
                  </w:p>
                </w:sdtContent>
              </w:sdt>
            </w:tc>
          </w:tr>
          <w:tr w:rsidR="00B44938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FECFFC6BC75C4AD89D637A82E80A540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44938" w:rsidRDefault="00CC1FE9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Negozio di videogiochi “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VestaGames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>”</w:t>
                    </w:r>
                  </w:p>
                </w:sdtContent>
              </w:sdt>
            </w:tc>
          </w:tr>
          <w:tr w:rsidR="00B44938">
            <w:tc>
              <w:tcPr>
                <w:tcW w:w="0" w:type="auto"/>
                <w:vAlign w:val="bottom"/>
              </w:tcPr>
              <w:p w:rsidR="00B44938" w:rsidRDefault="00B44938"/>
            </w:tc>
          </w:tr>
          <w:tr w:rsidR="00B44938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DA323D12404B4013A008E04ACC95F930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B44938" w:rsidRDefault="00CC1FE9">
                    <w:pPr>
                      <w:jc w:val="center"/>
                    </w:pPr>
                    <w:r>
                      <w:t xml:space="preserve">Il sito è visitabile </w:t>
                    </w:r>
                    <w:proofErr w:type="spellStart"/>
                    <w:r>
                      <w:t>all’url</w:t>
                    </w:r>
                    <w:proofErr w:type="spellEnd"/>
                    <w:r>
                      <w:t xml:space="preserve">: “www.vestagames.it”. </w:t>
                    </w:r>
                    <w:proofErr w:type="spellStart"/>
                    <w:r>
                      <w:t>Hostato</w:t>
                    </w:r>
                    <w:proofErr w:type="spellEnd"/>
                    <w:r>
                      <w:t xml:space="preserve"> sui servizi Aruba</w:t>
                    </w:r>
                  </w:p>
                </w:sdtContent>
              </w:sdt>
            </w:tc>
          </w:tr>
          <w:tr w:rsidR="00B44938">
            <w:tc>
              <w:tcPr>
                <w:tcW w:w="0" w:type="auto"/>
                <w:vAlign w:val="bottom"/>
              </w:tcPr>
              <w:p w:rsidR="00B44938" w:rsidRDefault="00B44938">
                <w:pPr>
                  <w:jc w:val="center"/>
                </w:pPr>
              </w:p>
            </w:tc>
          </w:tr>
        </w:tbl>
        <w:p w:rsidR="00B44938" w:rsidRDefault="008348C7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071B65781AB94D16A7E48BAAF0B8552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B44938" w:rsidRDefault="00CC1FE9">
          <w:pPr>
            <w:pStyle w:val="Titolo"/>
          </w:pPr>
          <w:r>
            <w:t>Progetto Sito Web Basi di Dati</w:t>
          </w:r>
        </w:p>
      </w:sdtContent>
    </w:sdt>
    <w:p w:rsidR="00B44938" w:rsidRDefault="004767DB">
      <w:pPr>
        <w:pStyle w:val="Sottotitolo"/>
      </w:pPr>
      <w:sdt>
        <w:sdtPr>
          <w:alias w:val="Sottotitolo"/>
          <w:id w:val="-723052804"/>
          <w:placeholder>
            <w:docPart w:val="FECFFC6BC75C4AD89D637A82E80A540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C1FE9">
            <w:t>Negozio di videogiochi “</w:t>
          </w:r>
          <w:proofErr w:type="spellStart"/>
          <w:r w:rsidR="00CC1FE9">
            <w:t>VestaGames</w:t>
          </w:r>
          <w:proofErr w:type="spellEnd"/>
          <w:r w:rsidR="00CC1FE9">
            <w:t>”</w:t>
          </w:r>
        </w:sdtContent>
      </w:sdt>
    </w:p>
    <w:p w:rsidR="004F0355" w:rsidRDefault="004F0355" w:rsidP="004F0355">
      <w:pPr>
        <w:pStyle w:val="Titolo1"/>
      </w:pPr>
      <w:r>
        <w:t>Requisiti</w:t>
      </w:r>
    </w:p>
    <w:p w:rsidR="004F0355" w:rsidRDefault="004F0355" w:rsidP="004F0355"/>
    <w:p w:rsidR="004F0355" w:rsidRDefault="004F0355" w:rsidP="004F0355">
      <w:r>
        <w:t xml:space="preserve">Si vuole realizzare un sito di un negozio di videogiochi che gestisce l’inventario, le prenotazioni, i clienti, le vendite e i commessi. </w:t>
      </w:r>
    </w:p>
    <w:p w:rsidR="004F0355" w:rsidRPr="004F0355" w:rsidRDefault="004F0355" w:rsidP="004F0355">
      <w:pPr>
        <w:rPr>
          <w:rStyle w:val="Titolo3Carattere"/>
          <w:rFonts w:asciiTheme="minorHAnsi" w:eastAsiaTheme="minorEastAsia" w:hAnsiTheme="minorHAnsi" w:cstheme="minorBidi"/>
          <w:bCs w:val="0"/>
          <w:i w:val="0"/>
          <w:sz w:val="22"/>
        </w:rPr>
      </w:pPr>
      <w:r>
        <w:t>Ogni cliente può essere registrato o non registrato. Se registrato, l’utente è identificato da nome, cognome, indirizzo ed email. Un cliente può comprare o prenotare un videogioco a seconda della disponibilità, può prenotare solo registrato. I videogiochi, che possono essere nuovi o usati, sono descritti dal titolo, genere, prezzo, casa producer, data di uscita, quantità in negozio, codice prodotto e prezzo per chi lo porta usato in negozio. Ogni transazione (prenotazione, acquisto o vendita) deve essere registrata, si deve sapere quale commesso ha servito il cliente e se il prodotto è stato assicurato. I commessi sono tenuti a cercare di proporre un'assicurazione sul prodotto e vengono valutati in base a quante ne riescono a fare, stessa cosa per le prenotazioni dei titoli in uscita. Ogni commesso è identificato da nome, cognome, email codice commesso e quantità di assicurazioni fatte e prenotazioni fatte.</w:t>
      </w:r>
    </w:p>
    <w:p w:rsidR="00B44938" w:rsidRDefault="000362DE">
      <w:pPr>
        <w:spacing w:line="288" w:lineRule="auto"/>
      </w:pPr>
      <w:r w:rsidRPr="002E73AA">
        <w:rPr>
          <w:rStyle w:val="Titolo3Carattere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CEF04A">
            <wp:simplePos x="0" y="0"/>
            <wp:positionH relativeFrom="column">
              <wp:posOffset>-151765</wp:posOffset>
            </wp:positionH>
            <wp:positionV relativeFrom="paragraph">
              <wp:posOffset>3375660</wp:posOffset>
            </wp:positionV>
            <wp:extent cx="5879465" cy="4463415"/>
            <wp:effectExtent l="0" t="0" r="698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3AA">
        <w:rPr>
          <w:rStyle w:val="Titolo3Carattere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378460</wp:posOffset>
            </wp:positionV>
            <wp:extent cx="6223635" cy="2966085"/>
            <wp:effectExtent l="0" t="0" r="5715" b="571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3AA" w:rsidRPr="002E73AA">
        <w:rPr>
          <w:rStyle w:val="Titolo3Carattere"/>
        </w:rPr>
        <w:t>Schema Entità-Relazione</w:t>
      </w:r>
      <w:r w:rsidR="002E73AA">
        <w:rPr>
          <w:noProof/>
        </w:rPr>
        <w:t>:</w:t>
      </w:r>
    </w:p>
    <w:p w:rsidR="00535BC4" w:rsidRDefault="00535BC4" w:rsidP="00535BC4">
      <w:proofErr w:type="gramStart"/>
      <w:r>
        <w:t>Cliente(</w:t>
      </w:r>
      <w:proofErr w:type="gramEnd"/>
      <w:r>
        <w:rPr>
          <w:u w:val="single"/>
        </w:rPr>
        <w:t>Email</w:t>
      </w:r>
      <w:r>
        <w:t>, Nome, Cognome, indirizzo, password)</w:t>
      </w:r>
      <w:r>
        <w:br/>
        <w:t>Commesso(</w:t>
      </w:r>
      <w:proofErr w:type="spellStart"/>
      <w:r>
        <w:rPr>
          <w:u w:val="single"/>
        </w:rPr>
        <w:t>codice</w:t>
      </w:r>
      <w:r w:rsidRPr="003E1C3D">
        <w:rPr>
          <w:u w:val="single"/>
        </w:rPr>
        <w:t>_commesso</w:t>
      </w:r>
      <w:proofErr w:type="spellEnd"/>
      <w:r w:rsidRPr="00535BC4">
        <w:t xml:space="preserve">, nome, cognome, </w:t>
      </w:r>
      <w:proofErr w:type="spellStart"/>
      <w:r w:rsidRPr="00535BC4">
        <w:t>nprenotazioni</w:t>
      </w:r>
      <w:proofErr w:type="spellEnd"/>
      <w:r w:rsidRPr="00535BC4">
        <w:t xml:space="preserve">, </w:t>
      </w:r>
      <w:proofErr w:type="spellStart"/>
      <w:r w:rsidRPr="00535BC4">
        <w:t>nassicurazioni</w:t>
      </w:r>
      <w:proofErr w:type="spellEnd"/>
      <w:r>
        <w:t>)</w:t>
      </w:r>
      <w:r>
        <w:br/>
        <w:t>Ordini(</w:t>
      </w:r>
      <w:proofErr w:type="spellStart"/>
      <w:r>
        <w:rPr>
          <w:u w:val="single"/>
        </w:rPr>
        <w:t>codice_transazione</w:t>
      </w:r>
      <w:proofErr w:type="spellEnd"/>
      <w:r>
        <w:t xml:space="preserve">, </w:t>
      </w:r>
      <w:proofErr w:type="spellStart"/>
      <w:r>
        <w:t>codice_prodotto</w:t>
      </w:r>
      <w:proofErr w:type="spellEnd"/>
      <w:r>
        <w:t xml:space="preserve">, </w:t>
      </w:r>
      <w:proofErr w:type="spellStart"/>
      <w:r>
        <w:t>codice_commesso</w:t>
      </w:r>
      <w:proofErr w:type="spellEnd"/>
      <w:r>
        <w:t xml:space="preserve">, prenotazione, </w:t>
      </w:r>
      <w:proofErr w:type="spellStart"/>
      <w:r>
        <w:t>assicurazione,prezzo</w:t>
      </w:r>
      <w:proofErr w:type="spellEnd"/>
      <w:r>
        <w:t>, email, Data)</w:t>
      </w:r>
      <w:r>
        <w:br/>
      </w:r>
      <w:r>
        <w:lastRenderedPageBreak/>
        <w:t>Prodotto(</w:t>
      </w:r>
      <w:proofErr w:type="spellStart"/>
      <w:r>
        <w:rPr>
          <w:u w:val="single"/>
        </w:rPr>
        <w:t>codice_prodotto</w:t>
      </w:r>
      <w:proofErr w:type="spellEnd"/>
      <w:r>
        <w:t xml:space="preserve">, Titolo, genere, </w:t>
      </w:r>
      <w:proofErr w:type="spellStart"/>
      <w:r>
        <w:t>Casa_producer</w:t>
      </w:r>
      <w:proofErr w:type="spellEnd"/>
      <w:r>
        <w:t xml:space="preserve">, </w:t>
      </w:r>
      <w:proofErr w:type="spellStart"/>
      <w:r>
        <w:t>quantita</w:t>
      </w:r>
      <w:proofErr w:type="spellEnd"/>
      <w:r>
        <w:t xml:space="preserve">, </w:t>
      </w:r>
      <w:proofErr w:type="spellStart"/>
      <w:r>
        <w:t>data_uscita</w:t>
      </w:r>
      <w:proofErr w:type="spellEnd"/>
      <w:r>
        <w:t xml:space="preserve">, </w:t>
      </w:r>
      <w:proofErr w:type="spellStart"/>
      <w:r>
        <w:t>prezzo_nuovo</w:t>
      </w:r>
      <w:proofErr w:type="spellEnd"/>
      <w:r>
        <w:t xml:space="preserve">, prezzo usato, </w:t>
      </w:r>
      <w:proofErr w:type="spellStart"/>
      <w:r>
        <w:t>img</w:t>
      </w:r>
      <w:proofErr w:type="spellEnd"/>
      <w:r>
        <w:t>)</w:t>
      </w:r>
    </w:p>
    <w:p w:rsidR="00535BC4" w:rsidRDefault="00EA1D95" w:rsidP="00535BC4">
      <w:r>
        <w:t xml:space="preserve">NOTA: In Ordini </w:t>
      </w:r>
      <w:proofErr w:type="spellStart"/>
      <w:r>
        <w:t>codice_prodotto</w:t>
      </w:r>
      <w:proofErr w:type="spellEnd"/>
      <w:r>
        <w:t xml:space="preserve"> e </w:t>
      </w:r>
      <w:proofErr w:type="spellStart"/>
      <w:r>
        <w:t>codice_commesso</w:t>
      </w:r>
      <w:proofErr w:type="spellEnd"/>
      <w:r>
        <w:t xml:space="preserve"> sono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 si riferiscono rispettivamente a </w:t>
      </w:r>
      <w:proofErr w:type="spellStart"/>
      <w:r>
        <w:t>codice_prodotto</w:t>
      </w:r>
      <w:proofErr w:type="spellEnd"/>
      <w:r>
        <w:t xml:space="preserve"> in Prodotto e </w:t>
      </w:r>
      <w:proofErr w:type="spellStart"/>
      <w:r>
        <w:t>codice_commesso</w:t>
      </w:r>
      <w:proofErr w:type="spellEnd"/>
      <w:r>
        <w:t xml:space="preserve"> in Commesso.</w:t>
      </w:r>
    </w:p>
    <w:p w:rsidR="00D9066D" w:rsidRDefault="00EA1D95" w:rsidP="00535BC4">
      <w:r>
        <w:t xml:space="preserve">I codici identificativi sono stati impostati con la chiave AUTO_INCREMENT in modo che durante una qualsiasi </w:t>
      </w:r>
      <w:proofErr w:type="spellStart"/>
      <w:r>
        <w:t>insert</w:t>
      </w:r>
      <w:proofErr w:type="spellEnd"/>
      <w:r>
        <w:t xml:space="preserve"> se non viene inserito alcun valore in quel campo, </w:t>
      </w:r>
      <w:proofErr w:type="spellStart"/>
      <w:r>
        <w:t>phpMyAdmin</w:t>
      </w:r>
      <w:proofErr w:type="spellEnd"/>
      <w:r>
        <w:t xml:space="preserve"> lo aggiunge da solo prendendo il valore dalla riga più grande tra quelle esistenti nella tabella e l’aumenta di 1.</w:t>
      </w:r>
      <w:bookmarkStart w:id="0" w:name="_GoBack"/>
      <w:bookmarkEnd w:id="0"/>
    </w:p>
    <w:p w:rsidR="004F0355" w:rsidRDefault="004F0355" w:rsidP="00535BC4">
      <w:r>
        <w:t xml:space="preserve">I valori che riguardano le Date sono stati memorizzati come interi in modo da facilitare gli ordinamenti con le </w:t>
      </w:r>
      <w:proofErr w:type="spellStart"/>
      <w:r>
        <w:t>query</w:t>
      </w:r>
      <w:proofErr w:type="spellEnd"/>
      <w:r>
        <w:t xml:space="preserve">. Il codice PHP del sito si occupa di manipolarle e trasformarle nel formato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o viceversa a seconda della necessità</w:t>
      </w:r>
    </w:p>
    <w:p w:rsidR="00EA1D95" w:rsidRPr="00EA1D95" w:rsidRDefault="00EA1D95" w:rsidP="00535BC4"/>
    <w:p w:rsidR="0019082D" w:rsidRDefault="0019082D" w:rsidP="0019082D">
      <w:pPr>
        <w:pStyle w:val="Titolo1"/>
      </w:pPr>
      <w:r>
        <w:t>Descrizione sito</w:t>
      </w:r>
    </w:p>
    <w:p w:rsidR="0019082D" w:rsidRDefault="0019082D" w:rsidP="0019082D"/>
    <w:p w:rsidR="0019082D" w:rsidRDefault="0019082D" w:rsidP="0019082D">
      <w:r>
        <w:t>Ho acquistato un pacchetto di web hosting dal fornitore Aruba.</w:t>
      </w:r>
    </w:p>
    <w:p w:rsidR="004F0355" w:rsidRDefault="004F0355" w:rsidP="004F0355">
      <w:r>
        <w:t xml:space="preserve">I codici identificativi sono stati impostati con la chiave AUTO_INCREMENT in modo che durante una qualsiasi </w:t>
      </w:r>
      <w:proofErr w:type="spellStart"/>
      <w:r>
        <w:t>insert</w:t>
      </w:r>
      <w:proofErr w:type="spellEnd"/>
      <w:r>
        <w:t xml:space="preserve"> se non viene inserito alcun valore in quel campo, </w:t>
      </w:r>
      <w:proofErr w:type="spellStart"/>
      <w:r>
        <w:t>phpMyAdmin</w:t>
      </w:r>
      <w:proofErr w:type="spellEnd"/>
      <w:r>
        <w:t xml:space="preserve"> lo aggiunge da solo prendendo il valore dalla riga più grande tra quelle esistenti nella tabella e l’aumenta di 1.</w:t>
      </w:r>
    </w:p>
    <w:p w:rsidR="004F0355" w:rsidRDefault="004F0355" w:rsidP="004F0355">
      <w:r>
        <w:t xml:space="preserve">I valori che riguardano le Date nelle tabelle sono stati memorizzati come interi in modo da facilitare gli ordinamenti con le </w:t>
      </w:r>
      <w:proofErr w:type="spellStart"/>
      <w:r>
        <w:t>query</w:t>
      </w:r>
      <w:proofErr w:type="spellEnd"/>
      <w:r>
        <w:t xml:space="preserve">. Il codice PHP del sito si occupa di manipolarli e trasformarli nel formato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o viceversa a seconda della necessità.</w:t>
      </w:r>
    </w:p>
    <w:p w:rsidR="004F0355" w:rsidRDefault="0019082D" w:rsidP="0019082D">
      <w:r>
        <w:t>Il sito è pensato per simulare un sistema che gestisce un negozio di videogiochi.</w:t>
      </w:r>
    </w:p>
    <w:p w:rsidR="0019082D" w:rsidRDefault="0019082D" w:rsidP="0019082D">
      <w:r>
        <w:t>Nella homepage puoi</w:t>
      </w:r>
      <w:r w:rsidR="00D96C9E">
        <w:t xml:space="preserve">: controllare il catalogo (eseguendo una ricerca attraverso il motore di ricerca che è stato </w:t>
      </w:r>
      <w:r w:rsidR="00E6466D">
        <w:t>implementato</w:t>
      </w:r>
      <w:r w:rsidR="00D96C9E">
        <w:t xml:space="preserve"> attraverso le funzioni </w:t>
      </w:r>
      <w:proofErr w:type="spellStart"/>
      <w:r w:rsidR="00D96C9E">
        <w:t>mysql</w:t>
      </w:r>
      <w:proofErr w:type="spellEnd"/>
      <w:r w:rsidR="00D96C9E">
        <w:t xml:space="preserve"> MATCH AGAINST), ordinar</w:t>
      </w:r>
      <w:r w:rsidR="00E6466D">
        <w:t xml:space="preserve">lo </w:t>
      </w:r>
      <w:r w:rsidR="00D96C9E">
        <w:t xml:space="preserve">in base al prezzo o alla data di uscita più recente, effettuare il login e registrarsi. Dopo aver scelto un titolo il sito ti indirizza ad una pagina dove ti vengono fornite le info del gioco e hai la possibilità di venderlo, acquistarlo oppure prenotarlo a seconda della disponibilità (Se non è uscito non puoi venderlo né comprarlo, solo prenotarlo. Se è terminato puoi prenotarlo oppure venderlo). Ogni volta che viene eseguita una transazione viene preso a caso un commesso dalla tabella Commesso, viene preso il suo codice e inserito, insieme ai dati del prodotto e del cliente, in una nuova </w:t>
      </w:r>
      <w:proofErr w:type="spellStart"/>
      <w:r w:rsidR="00D96C9E">
        <w:t>tupla</w:t>
      </w:r>
      <w:proofErr w:type="spellEnd"/>
      <w:r w:rsidR="00D96C9E">
        <w:t xml:space="preserve"> nella tabella Ordini. </w:t>
      </w:r>
      <w:r w:rsidR="00D96C9E">
        <w:br/>
        <w:t>Il sito è fornito di un pannello amministratore</w:t>
      </w:r>
      <w:r w:rsidR="00535BC4">
        <w:t xml:space="preserve"> (accessibile con le giuste credenziali nel login)</w:t>
      </w:r>
      <w:r w:rsidR="00D96C9E">
        <w:t>, dove un ipotetico gestore del negozio può controllare, cancellare o aggiungere tutti i dati relativi all’inventario, i commessi, le transazioni e i clienti</w:t>
      </w:r>
      <w:r w:rsidR="00535BC4">
        <w:t>.</w:t>
      </w:r>
    </w:p>
    <w:p w:rsidR="004F0355" w:rsidRPr="004F0355" w:rsidRDefault="004F0355" w:rsidP="0019082D">
      <w:pPr>
        <w:rPr>
          <w:u w:val="single"/>
        </w:rPr>
      </w:pPr>
      <w:r>
        <w:lastRenderedPageBreak/>
        <w:t>La parte grafica e di CSS è stata fatta utilizzando una libreria grafica chiamata Bootstrap.</w:t>
      </w:r>
    </w:p>
    <w:p w:rsidR="000F5EBD" w:rsidRDefault="000F5EBD" w:rsidP="000F5EBD">
      <w:pPr>
        <w:pStyle w:val="Titolo2"/>
      </w:pPr>
      <w:r>
        <w:t>Elenco interrogazioni fatte per pagina:</w:t>
      </w:r>
    </w:p>
    <w:p w:rsidR="000F5EBD" w:rsidRDefault="000F5EBD" w:rsidP="000F5EBD"/>
    <w:p w:rsidR="002707D6" w:rsidRDefault="00EA1D95" w:rsidP="000F5EBD">
      <w:r>
        <w:t xml:space="preserve">NOTA: </w:t>
      </w:r>
      <w:r w:rsidR="002707D6">
        <w:t>Alcune interrogazioni, quelle fatte con “?”</w:t>
      </w:r>
      <w:r>
        <w:t>,</w:t>
      </w:r>
      <w:r w:rsidR="002707D6">
        <w:t xml:space="preserve"> sono </w:t>
      </w:r>
      <w:proofErr w:type="spellStart"/>
      <w:r w:rsidR="002707D6">
        <w:t>query</w:t>
      </w:r>
      <w:proofErr w:type="spellEnd"/>
      <w:r w:rsidR="002707D6">
        <w:t xml:space="preserve"> </w:t>
      </w:r>
      <w:r w:rsidR="0060563F">
        <w:t xml:space="preserve">fatte con lo statement di </w:t>
      </w:r>
      <w:proofErr w:type="spellStart"/>
      <w:r w:rsidR="0060563F">
        <w:t>mysqli</w:t>
      </w:r>
      <w:proofErr w:type="spellEnd"/>
      <w:r>
        <w:t>. D</w:t>
      </w:r>
      <w:r w:rsidR="0060563F">
        <w:t xml:space="preserve">urante </w:t>
      </w:r>
      <w:proofErr w:type="spellStart"/>
      <w:proofErr w:type="gramStart"/>
      <w:r w:rsidR="0060563F">
        <w:t>execute</w:t>
      </w:r>
      <w:proofErr w:type="spellEnd"/>
      <w:r w:rsidR="0060563F">
        <w:t>(</w:t>
      </w:r>
      <w:proofErr w:type="gramEnd"/>
      <w:r w:rsidR="0060563F">
        <w:t xml:space="preserve">) dove c’è “?” viene messo il valore che </w:t>
      </w:r>
      <w:r>
        <w:t xml:space="preserve">gli viene assegnato durante il </w:t>
      </w:r>
      <w:proofErr w:type="spellStart"/>
      <w:r>
        <w:t>bind_param</w:t>
      </w:r>
      <w:proofErr w:type="spellEnd"/>
      <w:r>
        <w:t>().</w:t>
      </w:r>
    </w:p>
    <w:p w:rsidR="000F5EBD" w:rsidRDefault="000F5EBD" w:rsidP="000F5EBD">
      <w:pPr>
        <w:pStyle w:val="Paragrafoelenco"/>
        <w:ind w:left="720" w:firstLine="0"/>
      </w:pPr>
      <w:proofErr w:type="spellStart"/>
      <w:r>
        <w:t>Index.php</w:t>
      </w:r>
      <w:proofErr w:type="spellEnd"/>
      <w:r>
        <w:t xml:space="preserve">: </w:t>
      </w:r>
    </w:p>
    <w:p w:rsidR="003F1FFF" w:rsidRDefault="003F1FFF" w:rsidP="000F5EBD">
      <w:pPr>
        <w:pStyle w:val="Paragrafoelenco"/>
        <w:ind w:left="720" w:firstLine="0"/>
      </w:pPr>
    </w:p>
    <w:p w:rsidR="00A133B8" w:rsidRDefault="000F5EBD" w:rsidP="000F5EBD">
      <w:pPr>
        <w:pStyle w:val="Paragrafoelenco"/>
        <w:numPr>
          <w:ilvl w:val="0"/>
          <w:numId w:val="4"/>
        </w:numPr>
      </w:pPr>
      <w:r w:rsidRPr="000F5EBD">
        <w:t xml:space="preserve">SELECT </w:t>
      </w:r>
      <w:proofErr w:type="spellStart"/>
      <w:r w:rsidRPr="000F5EBD">
        <w:t>codice_prodotto</w:t>
      </w:r>
      <w:proofErr w:type="spellEnd"/>
      <w:r w:rsidRPr="000F5EBD">
        <w:t xml:space="preserve">, Titolo, Genere, </w:t>
      </w:r>
      <w:proofErr w:type="spellStart"/>
      <w:r w:rsidRPr="000F5EBD">
        <w:t>casa_producer</w:t>
      </w:r>
      <w:proofErr w:type="spellEnd"/>
      <w:r w:rsidRPr="000F5EBD">
        <w:t xml:space="preserve"> </w:t>
      </w:r>
      <w:proofErr w:type="spellStart"/>
      <w:r w:rsidRPr="000F5EBD">
        <w:t>as</w:t>
      </w:r>
      <w:proofErr w:type="spellEnd"/>
      <w:r w:rsidRPr="000F5EBD">
        <w:t xml:space="preserve"> 'Software House', </w:t>
      </w:r>
      <w:proofErr w:type="spellStart"/>
      <w:r w:rsidRPr="000F5EBD">
        <w:t>prezzo_nuovo</w:t>
      </w:r>
      <w:proofErr w:type="spellEnd"/>
      <w:r w:rsidRPr="000F5EBD">
        <w:t xml:space="preserve">, </w:t>
      </w:r>
      <w:proofErr w:type="spellStart"/>
      <w:r w:rsidRPr="000F5EBD">
        <w:t>prezzo_usato</w:t>
      </w:r>
      <w:proofErr w:type="spellEnd"/>
      <w:r w:rsidRPr="000F5EBD">
        <w:t xml:space="preserve">, </w:t>
      </w:r>
      <w:proofErr w:type="spellStart"/>
      <w:r w:rsidRPr="000F5EBD">
        <w:t>data_uscita</w:t>
      </w:r>
      <w:proofErr w:type="spellEnd"/>
      <w:r w:rsidRPr="000F5EBD">
        <w:t xml:space="preserve"> FROM Prodotto WHERE </w:t>
      </w:r>
      <w:proofErr w:type="gramStart"/>
      <w:r w:rsidRPr="000F5EBD">
        <w:t>MATCH(</w:t>
      </w:r>
      <w:proofErr w:type="gramEnd"/>
      <w:r w:rsidRPr="000F5EBD">
        <w:t xml:space="preserve">Titolo, Genere, </w:t>
      </w:r>
      <w:proofErr w:type="spellStart"/>
      <w:r w:rsidRPr="000F5EBD">
        <w:t>casa_producer</w:t>
      </w:r>
      <w:proofErr w:type="spellEnd"/>
      <w:r w:rsidRPr="000F5EBD">
        <w:t xml:space="preserve">) AGAINST(+? in </w:t>
      </w:r>
      <w:proofErr w:type="spellStart"/>
      <w:r w:rsidRPr="000F5EBD">
        <w:t>boolean</w:t>
      </w:r>
      <w:proofErr w:type="spellEnd"/>
      <w:r w:rsidRPr="000F5EBD">
        <w:t xml:space="preserve"> mode)</w:t>
      </w:r>
    </w:p>
    <w:p w:rsidR="000F5EBD" w:rsidRDefault="000F5EBD" w:rsidP="000F5EBD">
      <w:pPr>
        <w:pStyle w:val="Paragrafoelenco"/>
        <w:numPr>
          <w:ilvl w:val="0"/>
          <w:numId w:val="4"/>
        </w:numPr>
      </w:pPr>
      <w:r w:rsidRPr="000F5EBD">
        <w:t xml:space="preserve">SELECT </w:t>
      </w:r>
      <w:proofErr w:type="spellStart"/>
      <w:r w:rsidRPr="000F5EBD">
        <w:t>codice_prodotto</w:t>
      </w:r>
      <w:proofErr w:type="spellEnd"/>
      <w:r w:rsidRPr="000F5EBD">
        <w:t xml:space="preserve">, Titolo, Genere, </w:t>
      </w:r>
      <w:proofErr w:type="spellStart"/>
      <w:r w:rsidRPr="000F5EBD">
        <w:t>casa_producer</w:t>
      </w:r>
      <w:proofErr w:type="spellEnd"/>
      <w:r w:rsidRPr="000F5EBD">
        <w:t xml:space="preserve">, </w:t>
      </w:r>
      <w:proofErr w:type="spellStart"/>
      <w:r w:rsidRPr="000F5EBD">
        <w:t>prezzo_nuovo</w:t>
      </w:r>
      <w:proofErr w:type="spellEnd"/>
      <w:r w:rsidRPr="000F5EBD">
        <w:t xml:space="preserve">, </w:t>
      </w:r>
      <w:proofErr w:type="spellStart"/>
      <w:r w:rsidRPr="000F5EBD">
        <w:t>prezzo_usato</w:t>
      </w:r>
      <w:proofErr w:type="spellEnd"/>
      <w:r w:rsidRPr="000F5EBD">
        <w:t xml:space="preserve">, </w:t>
      </w:r>
      <w:proofErr w:type="spellStart"/>
      <w:r w:rsidRPr="000F5EBD">
        <w:t>data_uscita</w:t>
      </w:r>
      <w:proofErr w:type="spellEnd"/>
      <w:r w:rsidRPr="000F5EBD">
        <w:t xml:space="preserve"> FROM Prodotto </w:t>
      </w:r>
      <w:proofErr w:type="spellStart"/>
      <w:r w:rsidRPr="000F5EBD">
        <w:t>order</w:t>
      </w:r>
      <w:proofErr w:type="spellEnd"/>
      <w:r w:rsidRPr="000F5EBD">
        <w:t xml:space="preserve"> by </w:t>
      </w:r>
      <w:proofErr w:type="spellStart"/>
      <w:r w:rsidRPr="000F5EBD">
        <w:t>data_uscita</w:t>
      </w:r>
      <w:proofErr w:type="spellEnd"/>
      <w:r w:rsidRPr="000F5EBD">
        <w:t xml:space="preserve"> </w:t>
      </w:r>
      <w:proofErr w:type="spellStart"/>
      <w:r w:rsidRPr="000F5EBD">
        <w:t>desc</w:t>
      </w:r>
      <w:proofErr w:type="spellEnd"/>
    </w:p>
    <w:p w:rsidR="000F5EBD" w:rsidRDefault="000F5EBD" w:rsidP="000F5EBD">
      <w:pPr>
        <w:pStyle w:val="Paragrafoelenco"/>
        <w:numPr>
          <w:ilvl w:val="0"/>
          <w:numId w:val="4"/>
        </w:numPr>
      </w:pPr>
      <w:r w:rsidRPr="000F5EBD">
        <w:t xml:space="preserve">SELECT </w:t>
      </w:r>
      <w:proofErr w:type="spellStart"/>
      <w:r w:rsidRPr="000F5EBD">
        <w:t>codice_prodotto</w:t>
      </w:r>
      <w:proofErr w:type="spellEnd"/>
      <w:r w:rsidRPr="000F5EBD">
        <w:t xml:space="preserve">, Titolo, Genere, </w:t>
      </w:r>
      <w:proofErr w:type="spellStart"/>
      <w:r w:rsidRPr="000F5EBD">
        <w:t>casa_producer</w:t>
      </w:r>
      <w:proofErr w:type="spellEnd"/>
      <w:r w:rsidRPr="000F5EBD">
        <w:t xml:space="preserve">, </w:t>
      </w:r>
      <w:proofErr w:type="spellStart"/>
      <w:r w:rsidRPr="000F5EBD">
        <w:t>prezzo_nuovo</w:t>
      </w:r>
      <w:proofErr w:type="spellEnd"/>
      <w:r w:rsidRPr="000F5EBD">
        <w:t xml:space="preserve">, </w:t>
      </w:r>
      <w:proofErr w:type="spellStart"/>
      <w:r w:rsidRPr="000F5EBD">
        <w:t>prezzo_usato</w:t>
      </w:r>
      <w:proofErr w:type="spellEnd"/>
      <w:r w:rsidRPr="000F5EBD">
        <w:t xml:space="preserve">, </w:t>
      </w:r>
      <w:proofErr w:type="spellStart"/>
      <w:r w:rsidRPr="000F5EBD">
        <w:t>data_uscita</w:t>
      </w:r>
      <w:proofErr w:type="spellEnd"/>
      <w:r w:rsidRPr="000F5EBD">
        <w:t xml:space="preserve"> FROM Prodotto </w:t>
      </w:r>
      <w:proofErr w:type="spellStart"/>
      <w:r w:rsidRPr="000F5EBD">
        <w:t>order</w:t>
      </w:r>
      <w:proofErr w:type="spellEnd"/>
      <w:r w:rsidRPr="000F5EBD">
        <w:t xml:space="preserve"> by </w:t>
      </w:r>
      <w:proofErr w:type="spellStart"/>
      <w:r w:rsidRPr="000F5EBD">
        <w:t>prezzo_nuovo</w:t>
      </w:r>
      <w:proofErr w:type="spellEnd"/>
      <w:r w:rsidRPr="000F5EBD">
        <w:t xml:space="preserve"> </w:t>
      </w:r>
      <w:proofErr w:type="spellStart"/>
      <w:r w:rsidRPr="000F5EBD">
        <w:t>desc</w:t>
      </w:r>
      <w:proofErr w:type="spellEnd"/>
    </w:p>
    <w:p w:rsidR="000F5EBD" w:rsidRDefault="000F5EBD" w:rsidP="000F5EBD">
      <w:pPr>
        <w:pStyle w:val="Paragrafoelenco"/>
        <w:numPr>
          <w:ilvl w:val="0"/>
          <w:numId w:val="4"/>
        </w:numPr>
      </w:pPr>
      <w:r w:rsidRPr="000F5EBD">
        <w:t xml:space="preserve">SELECT </w:t>
      </w:r>
      <w:proofErr w:type="spellStart"/>
      <w:r w:rsidRPr="000F5EBD">
        <w:t>codice_prodotto</w:t>
      </w:r>
      <w:proofErr w:type="spellEnd"/>
      <w:r w:rsidRPr="000F5EBD">
        <w:t xml:space="preserve">, Titolo, Genere, </w:t>
      </w:r>
      <w:proofErr w:type="spellStart"/>
      <w:r w:rsidRPr="000F5EBD">
        <w:t>casa_</w:t>
      </w:r>
      <w:proofErr w:type="gramStart"/>
      <w:r w:rsidRPr="000F5EBD">
        <w:t>producer,prezzo</w:t>
      </w:r>
      <w:proofErr w:type="gramEnd"/>
      <w:r w:rsidRPr="000F5EBD">
        <w:t>_nuovo,prezzo_usato</w:t>
      </w:r>
      <w:proofErr w:type="spellEnd"/>
      <w:r w:rsidRPr="000F5EBD">
        <w:t xml:space="preserve">, </w:t>
      </w:r>
      <w:proofErr w:type="spellStart"/>
      <w:r w:rsidRPr="000F5EBD">
        <w:t>data_uscita</w:t>
      </w:r>
      <w:proofErr w:type="spellEnd"/>
      <w:r w:rsidRPr="000F5EBD">
        <w:t xml:space="preserve">, </w:t>
      </w:r>
      <w:proofErr w:type="spellStart"/>
      <w:r w:rsidRPr="000F5EBD">
        <w:t>img</w:t>
      </w:r>
      <w:proofErr w:type="spellEnd"/>
      <w:r w:rsidRPr="000F5EBD">
        <w:t xml:space="preserve"> FROM  Prodotto </w:t>
      </w:r>
      <w:proofErr w:type="spellStart"/>
      <w:r w:rsidRPr="000F5EBD">
        <w:t>order</w:t>
      </w:r>
      <w:proofErr w:type="spellEnd"/>
      <w:r w:rsidRPr="000F5EBD">
        <w:t xml:space="preserve"> by rand() </w:t>
      </w:r>
      <w:proofErr w:type="spellStart"/>
      <w:r w:rsidRPr="000F5EBD">
        <w:t>limit</w:t>
      </w:r>
      <w:proofErr w:type="spellEnd"/>
      <w:r w:rsidRPr="000F5EBD">
        <w:t xml:space="preserve"> 0,6</w:t>
      </w:r>
    </w:p>
    <w:p w:rsidR="00BE6C1E" w:rsidRDefault="00BE6C1E" w:rsidP="00BE6C1E">
      <w:pPr>
        <w:ind w:left="720"/>
      </w:pPr>
      <w:proofErr w:type="spellStart"/>
      <w:r>
        <w:t>Login.php</w:t>
      </w:r>
      <w:proofErr w:type="spellEnd"/>
      <w:r>
        <w:t>:</w:t>
      </w:r>
    </w:p>
    <w:p w:rsidR="003F1FFF" w:rsidRDefault="00BE6C1E" w:rsidP="003F1FFF">
      <w:pPr>
        <w:pStyle w:val="Paragrafoelenco"/>
        <w:numPr>
          <w:ilvl w:val="0"/>
          <w:numId w:val="4"/>
        </w:numPr>
      </w:pPr>
      <w:r w:rsidRPr="00BE6C1E">
        <w:t>SELECT Email, Nome, Password FROM Cliente WHERE Email=? AND Password=?</w:t>
      </w:r>
    </w:p>
    <w:p w:rsidR="003F1FFF" w:rsidRDefault="003F1FFF" w:rsidP="003F1FFF">
      <w:pPr>
        <w:ind w:left="720"/>
      </w:pPr>
      <w:proofErr w:type="spellStart"/>
      <w:r>
        <w:t>Registration.php</w:t>
      </w:r>
      <w:proofErr w:type="spellEnd"/>
      <w:r>
        <w:t>: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 w:rsidRPr="003F1FFF">
        <w:t xml:space="preserve">INSERT INTO Cliente VALUES </w:t>
      </w:r>
      <w:proofErr w:type="gramStart"/>
      <w:r w:rsidRPr="003F1FFF">
        <w:t>(?,</w:t>
      </w:r>
      <w:proofErr w:type="gramEnd"/>
      <w:r>
        <w:t xml:space="preserve"> </w:t>
      </w:r>
      <w:r w:rsidRPr="003F1FFF">
        <w:t>?,</w:t>
      </w:r>
      <w:r>
        <w:t xml:space="preserve"> </w:t>
      </w:r>
      <w:r w:rsidRPr="003F1FFF">
        <w:t>?,</w:t>
      </w:r>
      <w:r>
        <w:t xml:space="preserve"> </w:t>
      </w:r>
      <w:r w:rsidRPr="003F1FFF">
        <w:t>?,</w:t>
      </w:r>
      <w:r>
        <w:t xml:space="preserve"> </w:t>
      </w:r>
      <w:r w:rsidRPr="003F1FFF">
        <w:t>?)</w:t>
      </w:r>
    </w:p>
    <w:p w:rsidR="003F1FFF" w:rsidRDefault="003F1FFF" w:rsidP="003F1FFF">
      <w:pPr>
        <w:ind w:left="720"/>
      </w:pPr>
      <w:proofErr w:type="spellStart"/>
      <w:r>
        <w:t>Buy.php</w:t>
      </w:r>
      <w:proofErr w:type="spellEnd"/>
      <w:r>
        <w:t>: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 w:rsidRPr="003F1FFF">
        <w:t>SELECT * FROM</w:t>
      </w:r>
      <w:r w:rsidR="00E84335">
        <w:t xml:space="preserve"> </w:t>
      </w:r>
      <w:r w:rsidRPr="003F1FFF">
        <w:t xml:space="preserve">Prodotto </w:t>
      </w:r>
      <w:proofErr w:type="spellStart"/>
      <w:r w:rsidRPr="003F1FFF">
        <w:t>where</w:t>
      </w:r>
      <w:proofErr w:type="spellEnd"/>
      <w:r w:rsidRPr="003F1FFF">
        <w:t xml:space="preserve"> </w:t>
      </w:r>
      <w:proofErr w:type="spellStart"/>
      <w:r w:rsidRPr="003F1FFF">
        <w:t>codice_prodotto</w:t>
      </w:r>
      <w:proofErr w:type="spellEnd"/>
      <w:r w:rsidRPr="003F1FFF">
        <w:t>=?</w:t>
      </w:r>
    </w:p>
    <w:p w:rsidR="003F1FFF" w:rsidRDefault="003F1FFF" w:rsidP="003F1FFF">
      <w:pPr>
        <w:ind w:left="720"/>
      </w:pPr>
    </w:p>
    <w:p w:rsidR="003F1FFF" w:rsidRDefault="003F1FFF" w:rsidP="003F1FFF">
      <w:pPr>
        <w:ind w:left="720"/>
      </w:pPr>
    </w:p>
    <w:p w:rsidR="003F1FFF" w:rsidRDefault="003F1FFF" w:rsidP="003F1FFF">
      <w:pPr>
        <w:ind w:left="720"/>
      </w:pPr>
      <w:proofErr w:type="spellStart"/>
      <w:r>
        <w:t>Checkout.php</w:t>
      </w:r>
      <w:proofErr w:type="spellEnd"/>
      <w:r w:rsidR="00750302">
        <w:t xml:space="preserve"> (alcune </w:t>
      </w:r>
      <w:proofErr w:type="spellStart"/>
      <w:r w:rsidR="00750302">
        <w:t>query</w:t>
      </w:r>
      <w:proofErr w:type="spellEnd"/>
      <w:r w:rsidR="00750302">
        <w:t xml:space="preserve"> vengono ripetute a seconda del caso)</w:t>
      </w:r>
      <w:r>
        <w:t>: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 w:rsidRPr="003F1FFF">
        <w:t>UPDATE `Sql1182390_1</w:t>
      </w:r>
      <w:proofErr w:type="gramStart"/>
      <w:r w:rsidRPr="003F1FFF">
        <w:t>`.`</w:t>
      </w:r>
      <w:proofErr w:type="gramEnd"/>
      <w:r w:rsidRPr="003F1FFF">
        <w:t>Prodotto` SET `</w:t>
      </w:r>
      <w:proofErr w:type="spellStart"/>
      <w:r w:rsidRPr="003F1FFF">
        <w:t>quantita`</w:t>
      </w:r>
      <w:proofErr w:type="spellEnd"/>
      <w:r w:rsidRPr="003F1FFF">
        <w:t xml:space="preserve"> = quantita-1 WHERE `Prodotto`.`</w:t>
      </w:r>
      <w:proofErr w:type="spellStart"/>
      <w:r w:rsidRPr="003F1FFF">
        <w:t>codice_prodotto</w:t>
      </w:r>
      <w:proofErr w:type="spellEnd"/>
      <w:r w:rsidRPr="003F1FFF">
        <w:t>` = ?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 w:rsidRPr="003F1FFF">
        <w:t xml:space="preserve">SELECT </w:t>
      </w:r>
      <w:proofErr w:type="spellStart"/>
      <w:r w:rsidRPr="003F1FFF">
        <w:t>codice_commesso</w:t>
      </w:r>
      <w:proofErr w:type="spellEnd"/>
      <w:r w:rsidRPr="003F1FFF">
        <w:t xml:space="preserve"> from Commesso </w:t>
      </w:r>
      <w:proofErr w:type="spellStart"/>
      <w:r w:rsidRPr="003F1FFF">
        <w:t>order</w:t>
      </w:r>
      <w:proofErr w:type="spellEnd"/>
      <w:r w:rsidRPr="003F1FFF">
        <w:t xml:space="preserve"> by </w:t>
      </w:r>
      <w:proofErr w:type="gramStart"/>
      <w:r w:rsidRPr="003F1FFF">
        <w:t>rand(</w:t>
      </w:r>
      <w:proofErr w:type="gramEnd"/>
      <w:r w:rsidRPr="003F1FFF">
        <w:t xml:space="preserve">) </w:t>
      </w:r>
      <w:proofErr w:type="spellStart"/>
      <w:r w:rsidRPr="003F1FFF">
        <w:t>limit</w:t>
      </w:r>
      <w:proofErr w:type="spellEnd"/>
      <w:r w:rsidRPr="003F1FFF">
        <w:t xml:space="preserve"> 0,1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 w:rsidRPr="003F1FFF">
        <w:t>UPDATE `Sql1182390_1</w:t>
      </w:r>
      <w:proofErr w:type="gramStart"/>
      <w:r w:rsidRPr="003F1FFF">
        <w:t>`.`</w:t>
      </w:r>
      <w:proofErr w:type="gramEnd"/>
      <w:r w:rsidRPr="003F1FFF">
        <w:t>Prodotto` SET `</w:t>
      </w:r>
      <w:proofErr w:type="spellStart"/>
      <w:r w:rsidRPr="003F1FFF">
        <w:t>quantita`</w:t>
      </w:r>
      <w:proofErr w:type="spellEnd"/>
      <w:r w:rsidRPr="003F1FFF">
        <w:t xml:space="preserve"> = quantita-1 WHERE `Prodotto`.`</w:t>
      </w:r>
      <w:proofErr w:type="spellStart"/>
      <w:r w:rsidRPr="003F1FFF">
        <w:t>codice_prodotto</w:t>
      </w:r>
      <w:proofErr w:type="spellEnd"/>
      <w:r w:rsidRPr="003F1FFF">
        <w:t>` = ?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 w:rsidRPr="003F1FFF">
        <w:t xml:space="preserve">SELECT </w:t>
      </w:r>
      <w:proofErr w:type="spellStart"/>
      <w:r w:rsidRPr="003F1FFF">
        <w:t>codice_commesso</w:t>
      </w:r>
      <w:proofErr w:type="spellEnd"/>
      <w:r w:rsidRPr="003F1FFF">
        <w:t xml:space="preserve"> from Commesso </w:t>
      </w:r>
      <w:proofErr w:type="spellStart"/>
      <w:r w:rsidRPr="003F1FFF">
        <w:t>order</w:t>
      </w:r>
      <w:proofErr w:type="spellEnd"/>
      <w:r w:rsidRPr="003F1FFF">
        <w:t xml:space="preserve"> by </w:t>
      </w:r>
      <w:proofErr w:type="gramStart"/>
      <w:r w:rsidRPr="003F1FFF">
        <w:t>rand(</w:t>
      </w:r>
      <w:proofErr w:type="gramEnd"/>
      <w:r w:rsidRPr="003F1FFF">
        <w:t xml:space="preserve">) </w:t>
      </w:r>
      <w:proofErr w:type="spellStart"/>
      <w:r w:rsidRPr="003F1FFF">
        <w:t>limit</w:t>
      </w:r>
      <w:proofErr w:type="spellEnd"/>
      <w:r w:rsidRPr="003F1FFF">
        <w:t xml:space="preserve"> 0,1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>
        <w:t>INSERT INTO `Sql1182390_1</w:t>
      </w:r>
      <w:proofErr w:type="gramStart"/>
      <w:r>
        <w:t>`.`</w:t>
      </w:r>
      <w:proofErr w:type="gramEnd"/>
      <w:r>
        <w:t>Ordini` (`</w:t>
      </w:r>
      <w:proofErr w:type="spellStart"/>
      <w:r>
        <w:t>codice_transazione</w:t>
      </w:r>
      <w:proofErr w:type="spellEnd"/>
      <w:r>
        <w:t>` ,`</w:t>
      </w:r>
      <w:proofErr w:type="spellStart"/>
      <w:r>
        <w:t>codice_prodotto</w:t>
      </w:r>
      <w:proofErr w:type="spellEnd"/>
      <w:r>
        <w:t>` ,`</w:t>
      </w:r>
      <w:proofErr w:type="spellStart"/>
      <w:r>
        <w:t>codice_commesso</w:t>
      </w:r>
      <w:proofErr w:type="spellEnd"/>
      <w:r>
        <w:t>` ,`prenotazione` ,`assicurazione` ,`</w:t>
      </w:r>
      <w:proofErr w:type="spellStart"/>
      <w:r>
        <w:t>prezzo`</w:t>
      </w:r>
      <w:proofErr w:type="spellEnd"/>
      <w:r>
        <w:t xml:space="preserve"> ,`email` ,`Data`) VALUES (</w:t>
      </w:r>
      <w:proofErr w:type="spellStart"/>
      <w:r>
        <w:t>null</w:t>
      </w:r>
      <w:proofErr w:type="spellEnd"/>
      <w:r>
        <w:t>,?,?,0,1,?,null,?)</w:t>
      </w:r>
    </w:p>
    <w:p w:rsidR="003F1FFF" w:rsidRDefault="003F1FFF" w:rsidP="003F1FFF">
      <w:pPr>
        <w:pStyle w:val="Paragrafoelenco"/>
        <w:numPr>
          <w:ilvl w:val="0"/>
          <w:numId w:val="4"/>
        </w:numPr>
      </w:pPr>
      <w:r w:rsidRPr="003F1FFF">
        <w:t>UPDATE `Sql1182390_1</w:t>
      </w:r>
      <w:proofErr w:type="gramStart"/>
      <w:r w:rsidRPr="003F1FFF">
        <w:t>`.`</w:t>
      </w:r>
      <w:proofErr w:type="gramEnd"/>
      <w:r w:rsidRPr="003F1FFF">
        <w:t>Commesso` SET `</w:t>
      </w:r>
      <w:proofErr w:type="spellStart"/>
      <w:r w:rsidRPr="003F1FFF">
        <w:t>nassicurazioni</w:t>
      </w:r>
      <w:proofErr w:type="spellEnd"/>
      <w:r w:rsidRPr="003F1FFF">
        <w:t xml:space="preserve">` = nassicurazioni+1 WHERE </w:t>
      </w:r>
      <w:proofErr w:type="spellStart"/>
      <w:r w:rsidRPr="003F1FFF">
        <w:t>codice_commesso</w:t>
      </w:r>
      <w:proofErr w:type="spellEnd"/>
      <w:r w:rsidRPr="003F1FFF">
        <w:t xml:space="preserve"> = ?</w:t>
      </w:r>
    </w:p>
    <w:p w:rsidR="00CA7492" w:rsidRDefault="00CA7492" w:rsidP="00CA7492">
      <w:pPr>
        <w:pStyle w:val="Paragrafoelenco"/>
        <w:numPr>
          <w:ilvl w:val="0"/>
          <w:numId w:val="4"/>
        </w:numPr>
      </w:pPr>
      <w:r w:rsidRPr="00CA7492">
        <w:t>UPDATE `Sql1182390_1</w:t>
      </w:r>
      <w:proofErr w:type="gramStart"/>
      <w:r w:rsidRPr="00CA7492">
        <w:t>`.`</w:t>
      </w:r>
      <w:proofErr w:type="gramEnd"/>
      <w:r w:rsidRPr="00CA7492">
        <w:t>Prodotto` SET `</w:t>
      </w:r>
      <w:proofErr w:type="spellStart"/>
      <w:r w:rsidRPr="00CA7492">
        <w:t>quantita`</w:t>
      </w:r>
      <w:proofErr w:type="spellEnd"/>
      <w:r w:rsidRPr="00CA7492">
        <w:t xml:space="preserve"> = quantita+1 WHERE `Prodotto`.`</w:t>
      </w:r>
      <w:proofErr w:type="spellStart"/>
      <w:r w:rsidRPr="00CA7492">
        <w:t>codice_prodotto</w:t>
      </w:r>
      <w:proofErr w:type="spellEnd"/>
      <w:r w:rsidRPr="00CA7492">
        <w:t>` = ?</w:t>
      </w:r>
    </w:p>
    <w:p w:rsidR="00CA7492" w:rsidRDefault="00CA7492" w:rsidP="00CA7492">
      <w:pPr>
        <w:pStyle w:val="Paragrafoelenco"/>
        <w:numPr>
          <w:ilvl w:val="0"/>
          <w:numId w:val="4"/>
        </w:numPr>
      </w:pPr>
      <w:r w:rsidRPr="00CA7492">
        <w:lastRenderedPageBreak/>
        <w:t>UPDATE `Sql1182390_1</w:t>
      </w:r>
      <w:proofErr w:type="gramStart"/>
      <w:r w:rsidRPr="00CA7492">
        <w:t>`.`</w:t>
      </w:r>
      <w:proofErr w:type="gramEnd"/>
      <w:r w:rsidRPr="00CA7492">
        <w:t>Commesso` SET `</w:t>
      </w:r>
      <w:proofErr w:type="spellStart"/>
      <w:r w:rsidRPr="00CA7492">
        <w:t>nprenotazioni</w:t>
      </w:r>
      <w:proofErr w:type="spellEnd"/>
      <w:r w:rsidRPr="00CA7492">
        <w:t xml:space="preserve">` = nprenotazioni+1 WHERE </w:t>
      </w:r>
      <w:proofErr w:type="spellStart"/>
      <w:r w:rsidRPr="00CA7492">
        <w:t>codice_commesso</w:t>
      </w:r>
      <w:proofErr w:type="spellEnd"/>
      <w:r w:rsidRPr="00CA7492">
        <w:t xml:space="preserve"> = ?</w:t>
      </w:r>
    </w:p>
    <w:p w:rsidR="000849E2" w:rsidRDefault="000849E2" w:rsidP="000849E2">
      <w:pPr>
        <w:ind w:left="720"/>
      </w:pPr>
      <w:r>
        <w:t>/panel/</w:t>
      </w:r>
      <w:proofErr w:type="spellStart"/>
      <w:r>
        <w:t>staff.php</w:t>
      </w:r>
      <w:proofErr w:type="spellEnd"/>
      <w:r>
        <w:t>:</w:t>
      </w:r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 xml:space="preserve">SELECT * FROM Commesso WHERE </w:t>
      </w:r>
      <w:proofErr w:type="gramStart"/>
      <w:r w:rsidRPr="000849E2">
        <w:t>MATCH(</w:t>
      </w:r>
      <w:proofErr w:type="gramEnd"/>
      <w:r w:rsidRPr="000849E2">
        <w:t xml:space="preserve">Nome, Cognome) AGAINST(+? IN BOOLEAN MODE) OR </w:t>
      </w:r>
      <w:proofErr w:type="spellStart"/>
      <w:r w:rsidRPr="000849E2">
        <w:t>codice_commesso</w:t>
      </w:r>
      <w:proofErr w:type="spellEnd"/>
      <w:r w:rsidRPr="000849E2">
        <w:t>=?</w:t>
      </w:r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 xml:space="preserve">SELECT * FROM Commesso </w:t>
      </w:r>
      <w:proofErr w:type="spellStart"/>
      <w:r w:rsidRPr="000849E2">
        <w:t>order</w:t>
      </w:r>
      <w:proofErr w:type="spellEnd"/>
      <w:r w:rsidRPr="000849E2">
        <w:t xml:space="preserve"> by (</w:t>
      </w:r>
      <w:proofErr w:type="spellStart"/>
      <w:r w:rsidRPr="000849E2">
        <w:t>nprenotazioni+nassicurazioni</w:t>
      </w:r>
      <w:proofErr w:type="spellEnd"/>
      <w:r w:rsidRPr="000849E2">
        <w:t xml:space="preserve">) </w:t>
      </w:r>
      <w:proofErr w:type="spellStart"/>
      <w:r w:rsidRPr="000849E2">
        <w:t>desc</w:t>
      </w:r>
      <w:proofErr w:type="spellEnd"/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>SELECT * FROM Commesso</w:t>
      </w:r>
    </w:p>
    <w:p w:rsidR="000849E2" w:rsidRDefault="000849E2" w:rsidP="000849E2">
      <w:pPr>
        <w:ind w:left="720"/>
      </w:pPr>
      <w:r>
        <w:t>/panel/</w:t>
      </w:r>
      <w:proofErr w:type="spellStart"/>
      <w:r>
        <w:t>inventario.php</w:t>
      </w:r>
      <w:proofErr w:type="spellEnd"/>
      <w:r>
        <w:t>:</w:t>
      </w:r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 xml:space="preserve">SELECT * FROM Prodotto WHERE </w:t>
      </w:r>
      <w:proofErr w:type="gramStart"/>
      <w:r w:rsidRPr="000849E2">
        <w:t>MATCH(</w:t>
      </w:r>
      <w:proofErr w:type="gramEnd"/>
      <w:r w:rsidRPr="000849E2">
        <w:t xml:space="preserve">Titolo, Genere, </w:t>
      </w:r>
      <w:proofErr w:type="spellStart"/>
      <w:r w:rsidRPr="000849E2">
        <w:t>casa_producer</w:t>
      </w:r>
      <w:proofErr w:type="spellEnd"/>
      <w:r w:rsidRPr="000849E2">
        <w:t xml:space="preserve">) AGAINST(+? IN BOOLEAN MODE) OR </w:t>
      </w:r>
      <w:proofErr w:type="spellStart"/>
      <w:r w:rsidRPr="000849E2">
        <w:t>codice_prodotto</w:t>
      </w:r>
      <w:proofErr w:type="spellEnd"/>
      <w:r w:rsidRPr="000849E2">
        <w:t>=?</w:t>
      </w:r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 xml:space="preserve">SELECT * FROM Prodotto WHERE </w:t>
      </w:r>
      <w:proofErr w:type="spellStart"/>
      <w:r w:rsidRPr="000849E2">
        <w:t>data_uscita</w:t>
      </w:r>
      <w:proofErr w:type="spellEnd"/>
      <w:r w:rsidRPr="000849E2">
        <w:t xml:space="preserve"> </w:t>
      </w:r>
      <w:proofErr w:type="gramStart"/>
      <w:r w:rsidRPr="000849E2">
        <w:t>&gt; ?</w:t>
      </w:r>
      <w:proofErr w:type="gramEnd"/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 xml:space="preserve">SELECT * FROM Prodotto WHERE </w:t>
      </w:r>
      <w:proofErr w:type="spellStart"/>
      <w:r w:rsidRPr="000849E2">
        <w:t>data_uscita</w:t>
      </w:r>
      <w:proofErr w:type="spellEnd"/>
      <w:r w:rsidRPr="000849E2">
        <w:t xml:space="preserve"> </w:t>
      </w:r>
      <w:proofErr w:type="gramStart"/>
      <w:r w:rsidRPr="000849E2">
        <w:t>&lt; ?</w:t>
      </w:r>
      <w:proofErr w:type="gramEnd"/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 xml:space="preserve">SELECT * FROM Prodotto </w:t>
      </w:r>
      <w:proofErr w:type="spellStart"/>
      <w:r w:rsidRPr="000849E2">
        <w:t>order</w:t>
      </w:r>
      <w:proofErr w:type="spellEnd"/>
      <w:r w:rsidRPr="000849E2">
        <w:t xml:space="preserve"> by Titolo, Genere</w:t>
      </w:r>
    </w:p>
    <w:p w:rsidR="000849E2" w:rsidRDefault="000849E2" w:rsidP="000849E2">
      <w:pPr>
        <w:ind w:left="720"/>
      </w:pPr>
      <w:r>
        <w:t>/panel/</w:t>
      </w:r>
      <w:proofErr w:type="spellStart"/>
      <w:r>
        <w:t>transactions.php</w:t>
      </w:r>
      <w:proofErr w:type="spellEnd"/>
      <w:r>
        <w:t>:</w:t>
      </w:r>
    </w:p>
    <w:p w:rsidR="000849E2" w:rsidRDefault="000849E2" w:rsidP="000849E2">
      <w:pPr>
        <w:pStyle w:val="Paragrafoelenco"/>
        <w:numPr>
          <w:ilvl w:val="0"/>
          <w:numId w:val="4"/>
        </w:numPr>
      </w:pPr>
      <w:r w:rsidRPr="000849E2">
        <w:t xml:space="preserve">SELECT * FROM Ordini </w:t>
      </w:r>
      <w:proofErr w:type="spellStart"/>
      <w:r w:rsidRPr="000849E2">
        <w:t>where</w:t>
      </w:r>
      <w:proofErr w:type="spellEnd"/>
      <w:r w:rsidRPr="000849E2">
        <w:t xml:space="preserve"> </w:t>
      </w:r>
      <w:proofErr w:type="spellStart"/>
      <w:r w:rsidRPr="000849E2">
        <w:t>codice_transazione</w:t>
      </w:r>
      <w:proofErr w:type="spellEnd"/>
      <w:r w:rsidRPr="000849E2">
        <w:t>=</w:t>
      </w:r>
      <w:proofErr w:type="gramStart"/>
      <w:r w:rsidRPr="000849E2">
        <w:t>'.$</w:t>
      </w:r>
      <w:proofErr w:type="gramEnd"/>
      <w:r w:rsidRPr="000849E2">
        <w:t>_GET['cercare']</w:t>
      </w:r>
    </w:p>
    <w:p w:rsidR="000849E2" w:rsidRDefault="000849E2" w:rsidP="000849E2">
      <w:pPr>
        <w:pStyle w:val="Paragrafoelenco"/>
        <w:numPr>
          <w:ilvl w:val="0"/>
          <w:numId w:val="4"/>
        </w:numPr>
      </w:pPr>
      <w:r>
        <w:t xml:space="preserve">SELECT </w:t>
      </w:r>
      <w:proofErr w:type="spellStart"/>
      <w:r>
        <w:t>Prodotto.codice_prodotto</w:t>
      </w:r>
      <w:proofErr w:type="spellEnd"/>
      <w:r>
        <w:t xml:space="preserve">, </w:t>
      </w:r>
      <w:proofErr w:type="spellStart"/>
      <w:r>
        <w:t>Prodotto.titolo</w:t>
      </w:r>
      <w:proofErr w:type="spellEnd"/>
      <w:r>
        <w:t xml:space="preserve">, </w:t>
      </w:r>
      <w:proofErr w:type="spellStart"/>
      <w:r>
        <w:t>Prodotto.genere</w:t>
      </w:r>
      <w:proofErr w:type="spellEnd"/>
      <w:r>
        <w:t xml:space="preserve">, </w:t>
      </w:r>
      <w:proofErr w:type="spellStart"/>
      <w:r>
        <w:t>Prodotto.Casa_producer</w:t>
      </w:r>
      <w:proofErr w:type="spellEnd"/>
      <w:r>
        <w:t xml:space="preserve">, </w:t>
      </w:r>
      <w:proofErr w:type="spellStart"/>
      <w:r>
        <w:t>Prodotto.quantita</w:t>
      </w:r>
      <w:proofErr w:type="spellEnd"/>
      <w:r>
        <w:t xml:space="preserve">, </w:t>
      </w:r>
      <w:proofErr w:type="spellStart"/>
      <w:r>
        <w:t>Prodotto.data_uscita</w:t>
      </w:r>
      <w:proofErr w:type="spellEnd"/>
      <w:r>
        <w:t xml:space="preserve">, </w:t>
      </w:r>
      <w:proofErr w:type="spellStart"/>
      <w:r>
        <w:t>Prodotto.prezzo_</w:t>
      </w:r>
      <w:proofErr w:type="gramStart"/>
      <w:r>
        <w:t>nuovo,Prodotto.prezzo</w:t>
      </w:r>
      <w:proofErr w:type="gramEnd"/>
      <w:r>
        <w:t>_usato</w:t>
      </w:r>
      <w:proofErr w:type="spellEnd"/>
      <w:r>
        <w:t xml:space="preserve"> FROM Prodotto, Ordini WHERE </w:t>
      </w:r>
      <w:proofErr w:type="spellStart"/>
      <w:r>
        <w:t>Ordini.codice_transazione</w:t>
      </w:r>
      <w:proofErr w:type="spellEnd"/>
      <w:r>
        <w:t xml:space="preserve">=".$_GET['cercare']." AND </w:t>
      </w:r>
      <w:proofErr w:type="spellStart"/>
      <w:r>
        <w:t>Ordini.codice_prodotto</w:t>
      </w:r>
      <w:proofErr w:type="spellEnd"/>
      <w:r>
        <w:t>=</w:t>
      </w:r>
      <w:proofErr w:type="spellStart"/>
      <w:r>
        <w:t>Prodotto.codice_prodotto</w:t>
      </w:r>
      <w:proofErr w:type="spellEnd"/>
    </w:p>
    <w:p w:rsidR="0019082D" w:rsidRDefault="0019082D" w:rsidP="0019082D">
      <w:pPr>
        <w:pStyle w:val="Paragrafoelenco"/>
        <w:numPr>
          <w:ilvl w:val="0"/>
          <w:numId w:val="4"/>
        </w:numPr>
      </w:pPr>
      <w:r>
        <w:t xml:space="preserve">SELECT </w:t>
      </w:r>
      <w:proofErr w:type="spellStart"/>
      <w:r>
        <w:t>Commesso.codice_Commesso</w:t>
      </w:r>
      <w:proofErr w:type="spellEnd"/>
      <w:r>
        <w:t xml:space="preserve">, </w:t>
      </w:r>
      <w:proofErr w:type="spellStart"/>
      <w:r>
        <w:t>Commesso.nome</w:t>
      </w:r>
      <w:proofErr w:type="spellEnd"/>
      <w:r>
        <w:t xml:space="preserve">, </w:t>
      </w:r>
      <w:proofErr w:type="spellStart"/>
      <w:r>
        <w:t>Commesso.Cognome</w:t>
      </w:r>
      <w:proofErr w:type="spellEnd"/>
      <w:r>
        <w:t xml:space="preserve">, </w:t>
      </w:r>
      <w:proofErr w:type="spellStart"/>
      <w:r>
        <w:t>Commesso.nprenotazioni</w:t>
      </w:r>
      <w:proofErr w:type="spellEnd"/>
      <w:r>
        <w:t xml:space="preserve">, </w:t>
      </w:r>
      <w:proofErr w:type="spellStart"/>
      <w:r>
        <w:t>Commesso.nassicurazioni</w:t>
      </w:r>
      <w:proofErr w:type="spellEnd"/>
      <w:r>
        <w:t xml:space="preserve"> FROM Commesso, Ordini WHERE </w:t>
      </w:r>
      <w:proofErr w:type="spellStart"/>
      <w:r>
        <w:t>Ordini.codice_transazione</w:t>
      </w:r>
      <w:proofErr w:type="spellEnd"/>
      <w:r>
        <w:t>=</w:t>
      </w:r>
      <w:proofErr w:type="gramStart"/>
      <w:r>
        <w:t>".$</w:t>
      </w:r>
      <w:proofErr w:type="gramEnd"/>
      <w:r>
        <w:t xml:space="preserve">_GET['cercare']." AND </w:t>
      </w:r>
      <w:proofErr w:type="spellStart"/>
      <w:r>
        <w:t>Ordini.codice_commesso</w:t>
      </w:r>
      <w:proofErr w:type="spellEnd"/>
      <w:r>
        <w:t>=</w:t>
      </w:r>
      <w:proofErr w:type="spellStart"/>
      <w:r>
        <w:t>Commesso.codice_commesso</w:t>
      </w:r>
      <w:proofErr w:type="spellEnd"/>
    </w:p>
    <w:p w:rsidR="0019082D" w:rsidRDefault="0019082D" w:rsidP="0019082D">
      <w:pPr>
        <w:pStyle w:val="Paragrafoelenco"/>
        <w:numPr>
          <w:ilvl w:val="0"/>
          <w:numId w:val="4"/>
        </w:numPr>
      </w:pPr>
      <w:r>
        <w:t xml:space="preserve">SELECT </w:t>
      </w:r>
      <w:proofErr w:type="spellStart"/>
      <w:r>
        <w:t>Cliente.Email</w:t>
      </w:r>
      <w:proofErr w:type="spellEnd"/>
      <w:r>
        <w:t xml:space="preserve">, </w:t>
      </w:r>
      <w:proofErr w:type="spellStart"/>
      <w:r>
        <w:t>Cliente.Nome</w:t>
      </w:r>
      <w:proofErr w:type="spellEnd"/>
      <w:r>
        <w:t xml:space="preserve">, </w:t>
      </w:r>
      <w:proofErr w:type="spellStart"/>
      <w:r>
        <w:t>Cliente.cognome</w:t>
      </w:r>
      <w:proofErr w:type="spellEnd"/>
      <w:r>
        <w:t xml:space="preserve">, </w:t>
      </w:r>
      <w:proofErr w:type="spellStart"/>
      <w:r>
        <w:t>Cliente.indirizzo</w:t>
      </w:r>
      <w:proofErr w:type="spellEnd"/>
      <w:r>
        <w:t xml:space="preserve"> FROM Cliente, Ordini WHERE </w:t>
      </w:r>
      <w:proofErr w:type="spellStart"/>
      <w:r>
        <w:t>Ordini.codice_transazione</w:t>
      </w:r>
      <w:proofErr w:type="spellEnd"/>
      <w:r>
        <w:t>=</w:t>
      </w:r>
      <w:proofErr w:type="gramStart"/>
      <w:r>
        <w:t>".$</w:t>
      </w:r>
      <w:proofErr w:type="gramEnd"/>
      <w:r>
        <w:t xml:space="preserve">_GET['cercare']." AND </w:t>
      </w:r>
      <w:proofErr w:type="spellStart"/>
      <w:r>
        <w:t>Ordini.email</w:t>
      </w:r>
      <w:proofErr w:type="spellEnd"/>
      <w:r>
        <w:t>=</w:t>
      </w:r>
      <w:proofErr w:type="spellStart"/>
      <w:r>
        <w:t>Cliente.Email</w:t>
      </w:r>
      <w:proofErr w:type="spellEnd"/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 xml:space="preserve">SELECT * FROM Ordini </w:t>
      </w:r>
      <w:proofErr w:type="spellStart"/>
      <w:r w:rsidRPr="0019082D">
        <w:t>order</w:t>
      </w:r>
      <w:proofErr w:type="spellEnd"/>
      <w:r w:rsidRPr="0019082D">
        <w:t xml:space="preserve"> by Data </w:t>
      </w:r>
      <w:proofErr w:type="spellStart"/>
      <w:r w:rsidRPr="0019082D">
        <w:t>desc</w:t>
      </w:r>
      <w:proofErr w:type="spellEnd"/>
    </w:p>
    <w:p w:rsidR="0019082D" w:rsidRDefault="0019082D" w:rsidP="0019082D">
      <w:pPr>
        <w:ind w:left="720"/>
      </w:pPr>
      <w:r>
        <w:t>/panel/</w:t>
      </w:r>
      <w:proofErr w:type="spellStart"/>
      <w:r>
        <w:t>customers.php</w:t>
      </w:r>
      <w:proofErr w:type="spellEnd"/>
      <w:r>
        <w:t>: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 xml:space="preserve">SELECT Email, Nome, Cognome, Indirizzo FROM Cliente WHERE </w:t>
      </w:r>
      <w:proofErr w:type="gramStart"/>
      <w:r w:rsidRPr="0019082D">
        <w:t>MATCH(</w:t>
      </w:r>
      <w:proofErr w:type="spellStart"/>
      <w:proofErr w:type="gramEnd"/>
      <w:r w:rsidRPr="0019082D">
        <w:t>Email,Nome</w:t>
      </w:r>
      <w:proofErr w:type="spellEnd"/>
      <w:r w:rsidRPr="0019082D">
        <w:t>, Cognome) AGAINST(+? IN BOOLEAN MODE)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 xml:space="preserve">SELECT Email, Nome, Cognome, Indirizzo FROM Cliente </w:t>
      </w:r>
      <w:proofErr w:type="spellStart"/>
      <w:r w:rsidRPr="0019082D">
        <w:t>order</w:t>
      </w:r>
      <w:proofErr w:type="spellEnd"/>
      <w:r w:rsidRPr="0019082D">
        <w:t xml:space="preserve"> by Cognome, Nome</w:t>
      </w:r>
    </w:p>
    <w:p w:rsidR="0019082D" w:rsidRDefault="0019082D" w:rsidP="0019082D">
      <w:pPr>
        <w:ind w:left="720"/>
      </w:pPr>
      <w:r>
        <w:t>/panel/</w:t>
      </w:r>
      <w:proofErr w:type="spellStart"/>
      <w:r>
        <w:t>confirmed.php</w:t>
      </w:r>
      <w:proofErr w:type="spellEnd"/>
      <w:r>
        <w:t>: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 xml:space="preserve">DELETE FROM Commesso WHERE </w:t>
      </w:r>
      <w:proofErr w:type="spellStart"/>
      <w:r w:rsidRPr="0019082D">
        <w:t>codice_commesso</w:t>
      </w:r>
      <w:proofErr w:type="spellEnd"/>
      <w:r w:rsidRPr="0019082D">
        <w:t>=?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>DELETE FROM Cliente WHERE Email=?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 xml:space="preserve">DELETE FROM Prodotto WHERE </w:t>
      </w:r>
      <w:proofErr w:type="spellStart"/>
      <w:r w:rsidRPr="0019082D">
        <w:t>codice_prodotto</w:t>
      </w:r>
      <w:proofErr w:type="spellEnd"/>
      <w:r w:rsidRPr="0019082D">
        <w:t>=?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 xml:space="preserve">SELECT </w:t>
      </w:r>
      <w:proofErr w:type="spellStart"/>
      <w:r w:rsidRPr="0019082D">
        <w:t>codice_Commesso</w:t>
      </w:r>
      <w:proofErr w:type="spellEnd"/>
      <w:r w:rsidRPr="0019082D">
        <w:t xml:space="preserve"> FROM Commesso WHERE </w:t>
      </w:r>
      <w:proofErr w:type="spellStart"/>
      <w:r w:rsidRPr="0019082D">
        <w:t>codice_Commesso</w:t>
      </w:r>
      <w:proofErr w:type="spellEnd"/>
      <w:r w:rsidRPr="0019082D">
        <w:t>=?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>INSERT INTO Commesso (`</w:t>
      </w:r>
      <w:proofErr w:type="spellStart"/>
      <w:r w:rsidRPr="0019082D">
        <w:t>codice_Commesso</w:t>
      </w:r>
      <w:proofErr w:type="spellEnd"/>
      <w:r w:rsidRPr="0019082D">
        <w:t>`, `Nome`, `Cognome`, `</w:t>
      </w:r>
      <w:proofErr w:type="spellStart"/>
      <w:r w:rsidRPr="0019082D">
        <w:t>nprenotazioni</w:t>
      </w:r>
      <w:proofErr w:type="spellEnd"/>
      <w:r w:rsidRPr="0019082D">
        <w:t>`, `</w:t>
      </w:r>
      <w:proofErr w:type="spellStart"/>
      <w:r w:rsidRPr="0019082D">
        <w:t>nassicurazioni</w:t>
      </w:r>
      <w:proofErr w:type="spellEnd"/>
      <w:r w:rsidRPr="0019082D">
        <w:t xml:space="preserve">`) VALUES </w:t>
      </w:r>
      <w:proofErr w:type="gramStart"/>
      <w:r w:rsidRPr="0019082D">
        <w:t>(?,</w:t>
      </w:r>
      <w:proofErr w:type="gramEnd"/>
      <w:r w:rsidRPr="0019082D">
        <w:t xml:space="preserve"> ?, ?, ?, ?)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>SELECT email FROM Cliente WHERE Email=?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 xml:space="preserve">INSERT INTO Cliente (`Email`, `Nome`, `Cognome`, `indirizzo`, `password`) VALUES </w:t>
      </w:r>
      <w:proofErr w:type="gramStart"/>
      <w:r w:rsidRPr="0019082D">
        <w:t>(?,</w:t>
      </w:r>
      <w:proofErr w:type="gramEnd"/>
      <w:r w:rsidRPr="0019082D">
        <w:t xml:space="preserve"> ?, ?, ?, ?)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lastRenderedPageBreak/>
        <w:t>SELECT titolo FROM Prodotto WHERE Titolo=?</w:t>
      </w:r>
    </w:p>
    <w:p w:rsidR="0019082D" w:rsidRDefault="0019082D" w:rsidP="0019082D">
      <w:pPr>
        <w:pStyle w:val="Paragrafoelenco"/>
        <w:numPr>
          <w:ilvl w:val="0"/>
          <w:numId w:val="4"/>
        </w:numPr>
      </w:pPr>
      <w:r w:rsidRPr="0019082D">
        <w:t>INSERT INTO `Prodotto` (`</w:t>
      </w:r>
      <w:proofErr w:type="spellStart"/>
      <w:r w:rsidRPr="0019082D">
        <w:t>codice_prodotto</w:t>
      </w:r>
      <w:proofErr w:type="spellEnd"/>
      <w:r w:rsidRPr="0019082D">
        <w:t>`, `Titolo`, `Genere`, `</w:t>
      </w:r>
      <w:proofErr w:type="spellStart"/>
      <w:r w:rsidRPr="0019082D">
        <w:t>Casa_producer</w:t>
      </w:r>
      <w:proofErr w:type="spellEnd"/>
      <w:r w:rsidRPr="0019082D">
        <w:t>`, `</w:t>
      </w:r>
      <w:proofErr w:type="spellStart"/>
      <w:r w:rsidRPr="0019082D">
        <w:t>quantita</w:t>
      </w:r>
      <w:proofErr w:type="spellEnd"/>
      <w:r w:rsidRPr="0019082D">
        <w:t>`, `</w:t>
      </w:r>
      <w:proofErr w:type="spellStart"/>
      <w:r w:rsidRPr="0019082D">
        <w:t>data_uscita</w:t>
      </w:r>
      <w:proofErr w:type="spellEnd"/>
      <w:r w:rsidRPr="0019082D">
        <w:t>`, `</w:t>
      </w:r>
      <w:proofErr w:type="spellStart"/>
      <w:r w:rsidRPr="0019082D">
        <w:t>prezzo_nuovo</w:t>
      </w:r>
      <w:proofErr w:type="spellEnd"/>
      <w:r w:rsidRPr="0019082D">
        <w:t>`, `</w:t>
      </w:r>
      <w:proofErr w:type="spellStart"/>
      <w:r w:rsidRPr="0019082D">
        <w:t>prezzo_usato</w:t>
      </w:r>
      <w:proofErr w:type="spellEnd"/>
      <w:r w:rsidRPr="0019082D">
        <w:t xml:space="preserve">`, </w:t>
      </w:r>
      <w:proofErr w:type="spellStart"/>
      <w:r w:rsidRPr="0019082D">
        <w:t>img</w:t>
      </w:r>
      <w:proofErr w:type="spellEnd"/>
      <w:r w:rsidRPr="0019082D">
        <w:t>) VALUES (</w:t>
      </w:r>
      <w:proofErr w:type="gramStart"/>
      <w:r w:rsidRPr="0019082D">
        <w:t>NULL,?,</w:t>
      </w:r>
      <w:proofErr w:type="gramEnd"/>
      <w:r w:rsidRPr="0019082D">
        <w:t xml:space="preserve"> ?, ?, ?, ?, ?, ?,?)</w:t>
      </w:r>
    </w:p>
    <w:p w:rsidR="0019082D" w:rsidRPr="000F5EBD" w:rsidRDefault="0019082D" w:rsidP="0019082D">
      <w:pPr>
        <w:pStyle w:val="Paragrafoelenco"/>
        <w:numPr>
          <w:ilvl w:val="0"/>
          <w:numId w:val="4"/>
        </w:numPr>
      </w:pPr>
      <w:r w:rsidRPr="0019082D">
        <w:t>INSERT INTO Ordini VALUES (</w:t>
      </w:r>
      <w:proofErr w:type="gramStart"/>
      <w:r w:rsidRPr="0019082D">
        <w:t>NULL,?,</w:t>
      </w:r>
      <w:proofErr w:type="gramEnd"/>
      <w:r w:rsidRPr="0019082D">
        <w:t xml:space="preserve"> ?, ?, ?, ?, ?, ?)</w:t>
      </w:r>
    </w:p>
    <w:p w:rsidR="00A133B8" w:rsidRDefault="00A133B8" w:rsidP="00A133B8"/>
    <w:p w:rsidR="00A133B8" w:rsidRPr="00A133B8" w:rsidRDefault="00A133B8" w:rsidP="00A133B8"/>
    <w:sectPr w:rsidR="00A133B8" w:rsidRPr="00A133B8">
      <w:headerReference w:type="default" r:id="rId13"/>
      <w:footerReference w:type="even" r:id="rId14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7DB" w:rsidRDefault="004767DB">
      <w:pPr>
        <w:spacing w:after="0" w:line="240" w:lineRule="auto"/>
      </w:pPr>
      <w:r>
        <w:separator/>
      </w:r>
    </w:p>
  </w:endnote>
  <w:endnote w:type="continuationSeparator" w:id="0">
    <w:p w:rsidR="004767DB" w:rsidRDefault="0047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938" w:rsidRDefault="00B44938">
    <w:pPr>
      <w:jc w:val="right"/>
    </w:pPr>
  </w:p>
  <w:p w:rsidR="00B44938" w:rsidRDefault="008348C7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44938" w:rsidRDefault="008348C7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2CF148C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44938" w:rsidRDefault="00B44938">
    <w:pPr>
      <w:pStyle w:val="Nessunaspaziatura"/>
      <w:rPr>
        <w:sz w:val="2"/>
        <w:szCs w:val="2"/>
      </w:rPr>
    </w:pPr>
  </w:p>
  <w:p w:rsidR="00B44938" w:rsidRDefault="00B44938"/>
  <w:p w:rsidR="00B44938" w:rsidRDefault="00B44938"/>
  <w:p w:rsidR="00B44938" w:rsidRDefault="00B449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7DB" w:rsidRDefault="004767DB">
      <w:pPr>
        <w:spacing w:after="0" w:line="240" w:lineRule="auto"/>
      </w:pPr>
      <w:r>
        <w:separator/>
      </w:r>
    </w:p>
  </w:footnote>
  <w:footnote w:type="continuationSeparator" w:id="0">
    <w:p w:rsidR="004767DB" w:rsidRDefault="0047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44938" w:rsidRDefault="00CC1FE9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Progetto Sito Web Basi di Dati</w:t>
        </w:r>
      </w:p>
    </w:sdtContent>
  </w:sdt>
  <w:p w:rsidR="00B44938" w:rsidRDefault="008348C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B82"/>
    <w:multiLevelType w:val="hybridMultilevel"/>
    <w:tmpl w:val="227C51B0"/>
    <w:lvl w:ilvl="0" w:tplc="2C2E38DE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C23"/>
    <w:multiLevelType w:val="hybridMultilevel"/>
    <w:tmpl w:val="89587C40"/>
    <w:lvl w:ilvl="0" w:tplc="071E6254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F99"/>
    <w:multiLevelType w:val="hybridMultilevel"/>
    <w:tmpl w:val="F74250B4"/>
    <w:lvl w:ilvl="0" w:tplc="6F4E5CD6"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12694"/>
    <w:multiLevelType w:val="hybridMultilevel"/>
    <w:tmpl w:val="6964A72A"/>
    <w:lvl w:ilvl="0" w:tplc="1D9E7FE2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E9"/>
    <w:rsid w:val="000362DE"/>
    <w:rsid w:val="000849E2"/>
    <w:rsid w:val="000F5EBD"/>
    <w:rsid w:val="0019082D"/>
    <w:rsid w:val="002707D6"/>
    <w:rsid w:val="002E73AA"/>
    <w:rsid w:val="003E1C3D"/>
    <w:rsid w:val="003F1FFF"/>
    <w:rsid w:val="004063E7"/>
    <w:rsid w:val="004767DB"/>
    <w:rsid w:val="004F0355"/>
    <w:rsid w:val="00535BC4"/>
    <w:rsid w:val="0060563F"/>
    <w:rsid w:val="00704162"/>
    <w:rsid w:val="00750302"/>
    <w:rsid w:val="00804E2F"/>
    <w:rsid w:val="008348C7"/>
    <w:rsid w:val="00A133B8"/>
    <w:rsid w:val="00B44938"/>
    <w:rsid w:val="00BE6C1E"/>
    <w:rsid w:val="00CA7492"/>
    <w:rsid w:val="00CC1FE9"/>
    <w:rsid w:val="00D9066D"/>
    <w:rsid w:val="00D96C9E"/>
    <w:rsid w:val="00E20A1D"/>
    <w:rsid w:val="00E31CCA"/>
    <w:rsid w:val="00E6466D"/>
    <w:rsid w:val="00E84335"/>
    <w:rsid w:val="00EA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544A5"/>
  <w15:docId w15:val="{C6E0E414-F164-4380-A3D8-296082C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1B65781AB94D16A7E48BAAF0B855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604F3B-6D2D-405D-9BE4-2F0C2637DF4D}"/>
      </w:docPartPr>
      <w:docPartBody>
        <w:p w:rsidR="009572E5" w:rsidRDefault="00EC314B">
          <w:pPr>
            <w:pStyle w:val="071B65781AB94D16A7E48BAAF0B8552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ECFFC6BC75C4AD89D637A82E80A540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A7E2278-2FE0-4CBD-AD56-3C37D4BEFB57}"/>
      </w:docPartPr>
      <w:docPartBody>
        <w:p w:rsidR="009572E5" w:rsidRDefault="00EC314B">
          <w:pPr>
            <w:pStyle w:val="FECFFC6BC75C4AD89D637A82E80A540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DA323D12404B4013A008E04ACC95F93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8A83B62-66DE-414A-A2BE-D295763358EF}"/>
      </w:docPartPr>
      <w:docPartBody>
        <w:p w:rsidR="009572E5" w:rsidRDefault="00EC314B">
          <w:pPr>
            <w:pStyle w:val="DA323D12404B4013A008E04ACC95F930"/>
          </w:pPr>
          <w: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4B"/>
    <w:rsid w:val="006A7938"/>
    <w:rsid w:val="009572E5"/>
    <w:rsid w:val="00CC64AE"/>
    <w:rsid w:val="00EC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71B65781AB94D16A7E48BAAF0B8552B">
    <w:name w:val="071B65781AB94D16A7E48BAAF0B8552B"/>
  </w:style>
  <w:style w:type="paragraph" w:customStyle="1" w:styleId="FECFFC6BC75C4AD89D637A82E80A540D">
    <w:name w:val="FECFFC6BC75C4AD89D637A82E80A540D"/>
  </w:style>
  <w:style w:type="paragraph" w:customStyle="1" w:styleId="DA323D12404B4013A008E04ACC95F930">
    <w:name w:val="DA323D12404B4013A008E04ACC95F930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E0E890E8AF243D3A3B0D09D8B5E5D2D">
    <w:name w:val="CE0E890E8AF243D3A3B0D09D8B5E5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Il sito è visitabile all’url: “www.vestagames.it”. Hostato sui servizi Aruba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BA6E1BA-C839-434E-ADF7-533192D9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4023</TotalTime>
  <Pages>1</Pages>
  <Words>1262</Words>
  <Characters>7198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Progetto Sito Web Basi di Dati</vt:lpstr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Sito Web Basi di Dati</dc:title>
  <dc:subject>Negozio di videogiochi “VestaGames”</dc:subject>
  <dc:creator>andrea adorni</dc:creator>
  <cp:keywords/>
  <cp:lastModifiedBy>Andrea Adorni</cp:lastModifiedBy>
  <cp:revision>5</cp:revision>
  <dcterms:created xsi:type="dcterms:W3CDTF">2018-03-11T15:40:00Z</dcterms:created>
  <dcterms:modified xsi:type="dcterms:W3CDTF">2018-03-22T09:59:00Z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